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6D88" w14:textId="5A332307" w:rsidR="00301EB8" w:rsidRDefault="00301EB8" w:rsidP="00670157">
      <w:pPr>
        <w:rPr>
          <w:b/>
          <w:bCs/>
          <w:lang w:val="en-US"/>
        </w:rPr>
      </w:pPr>
    </w:p>
    <w:p w14:paraId="5F54C20D" w14:textId="54EA37C9" w:rsidR="00584F71" w:rsidRDefault="00D92F00" w:rsidP="00D92F00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D92F00">
        <w:rPr>
          <w:b/>
          <w:bCs/>
          <w:sz w:val="32"/>
          <w:szCs w:val="32"/>
          <w:u w:val="single"/>
          <w:lang w:val="en-US"/>
        </w:rPr>
        <w:t>Dashbord</w:t>
      </w:r>
      <w:proofErr w:type="spellEnd"/>
    </w:p>
    <w:p w14:paraId="386AF6B5" w14:textId="77777777" w:rsidR="00D92F00" w:rsidRPr="00D92F00" w:rsidRDefault="00D92F00" w:rsidP="00D92F0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0AE79A" w14:textId="7A874BAD" w:rsidR="00445ABD" w:rsidRDefault="00584F71" w:rsidP="00670157">
      <w:pPr>
        <w:rPr>
          <w:b/>
          <w:bCs/>
          <w:lang w:val="en-US"/>
        </w:rPr>
      </w:pPr>
      <w:r>
        <w:rPr>
          <w:b/>
          <w:bCs/>
          <w:lang w:val="en-US"/>
        </w:rPr>
        <w:t>Below dashboard provide employee details</w:t>
      </w:r>
    </w:p>
    <w:p w14:paraId="336F2874" w14:textId="77777777" w:rsidR="00D92F00" w:rsidRDefault="00D92F00" w:rsidP="00670157">
      <w:pPr>
        <w:rPr>
          <w:b/>
          <w:bCs/>
          <w:lang w:val="en-US"/>
        </w:rPr>
      </w:pPr>
    </w:p>
    <w:p w14:paraId="7D258B96" w14:textId="5EB40826" w:rsidR="00584F71" w:rsidRPr="00403374" w:rsidRDefault="00584F71" w:rsidP="00670157">
      <w:pPr>
        <w:rPr>
          <w:b/>
          <w:bCs/>
          <w:lang w:val="en-US"/>
        </w:rPr>
      </w:pPr>
      <w:r w:rsidRPr="00584F71">
        <w:rPr>
          <w:b/>
          <w:bCs/>
          <w:lang w:val="en-US"/>
        </w:rPr>
        <w:drawing>
          <wp:inline distT="0" distB="0" distL="0" distR="0" wp14:anchorId="3BA9822E" wp14:editId="40D24003">
            <wp:extent cx="6645910" cy="3569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71" w:rsidRPr="00403374" w:rsidSect="003C231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3824" w14:textId="77777777" w:rsidR="004A3149" w:rsidRDefault="004A3149" w:rsidP="00F8590D">
      <w:r>
        <w:separator/>
      </w:r>
    </w:p>
  </w:endnote>
  <w:endnote w:type="continuationSeparator" w:id="0">
    <w:p w14:paraId="1C2AFE40" w14:textId="77777777" w:rsidR="004A3149" w:rsidRDefault="004A3149" w:rsidP="00F8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C73" w14:textId="77777777" w:rsidR="00BB6C59" w:rsidRDefault="00593D70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CE16" w14:textId="77777777" w:rsidR="003C231B" w:rsidRDefault="003C231B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4491D" w14:textId="77777777" w:rsidR="003C231B" w:rsidRPr="00D43236" w:rsidRDefault="003C231B" w:rsidP="003C231B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r:id="rId1" w:history="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B51CB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26" type="#_x0000_t202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" filled="f" stroked="f" strokeweight=".5pt">
              <v:textbox inset="0,0,0,0">
                <w:txbxContent>
                  <w:p w14:paraId="6624491D" w14:textId="77777777" w:rsidR="003C231B" w:rsidRPr="00D43236" w:rsidRDefault="003C231B" w:rsidP="003C231B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r:id="rId2" w:history="1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FDE0" w14:textId="77777777" w:rsidR="004A3149" w:rsidRDefault="004A3149" w:rsidP="00F8590D">
      <w:r>
        <w:separator/>
      </w:r>
    </w:p>
  </w:footnote>
  <w:footnote w:type="continuationSeparator" w:id="0">
    <w:p w14:paraId="4C0EC236" w14:textId="77777777" w:rsidR="004A3149" w:rsidRDefault="004A3149" w:rsidP="00F8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14:paraId="19576DA6" w14:textId="77777777" w:rsidTr="00C9055A">
      <w:trPr>
        <w:trHeight w:val="567"/>
      </w:trPr>
      <w:tc>
        <w:tcPr>
          <w:tcW w:w="8640" w:type="dxa"/>
          <w:vAlign w:val="center"/>
        </w:tcPr>
        <w:p w14:paraId="7EEABD8E" w14:textId="77777777" w:rsidR="00F16D8D" w:rsidRDefault="00F16D8D" w:rsidP="00F16D8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1422658B" w14:textId="77777777" w:rsidR="00F16D8D" w:rsidRPr="00CA09F0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03316760" w14:textId="77777777" w:rsidR="00F16D8D" w:rsidRPr="00F8590D" w:rsidRDefault="00F16D8D" w:rsidP="00F16D8D">
          <w:pPr>
            <w:pStyle w:val="Header"/>
            <w:rPr>
              <w:rFonts w:cstheme="minorHAnsi"/>
            </w:rPr>
          </w:pPr>
        </w:p>
      </w:tc>
    </w:tr>
    <w:tr w:rsidR="00F16D8D" w14:paraId="272B2554" w14:textId="77777777" w:rsidTr="00C9055A">
      <w:trPr>
        <w:trHeight w:val="794"/>
      </w:trPr>
      <w:tc>
        <w:tcPr>
          <w:tcW w:w="8640" w:type="dxa"/>
        </w:tcPr>
        <w:p w14:paraId="4A162D62" w14:textId="77777777" w:rsidR="00F16D8D" w:rsidRPr="00E90F5C" w:rsidRDefault="00F16D8D" w:rsidP="00F16D8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4FD7DC4C" w14:textId="77777777" w:rsidR="00F16D8D" w:rsidRPr="00F8590D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E9997AF" w14:textId="1BCF563D" w:rsidR="00734B6F" w:rsidRPr="00F16D8D" w:rsidRDefault="00F16D8D" w:rsidP="00F16D8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14:paraId="21F1E624" w14:textId="77777777" w:rsidTr="002010BB">
      <w:trPr>
        <w:trHeight w:val="567"/>
      </w:trPr>
      <w:tc>
        <w:tcPr>
          <w:tcW w:w="8640" w:type="dxa"/>
          <w:vAlign w:val="center"/>
        </w:tcPr>
        <w:p w14:paraId="11D9A04E" w14:textId="728F1A1B" w:rsidR="00FD30BD" w:rsidRDefault="002010BB" w:rsidP="00FD30B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00B39028" w14:textId="63266548" w:rsidR="00CA09F0" w:rsidRPr="00CA09F0" w:rsidRDefault="00F16D8D" w:rsidP="00CA09F0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64E78BFA" w14:textId="6F357B94" w:rsidR="00FD30BD" w:rsidRPr="00F8590D" w:rsidRDefault="00FD30BD" w:rsidP="00E55656">
          <w:pPr>
            <w:pStyle w:val="Header"/>
            <w:rPr>
              <w:rFonts w:cstheme="minorHAnsi"/>
            </w:rPr>
          </w:pPr>
        </w:p>
      </w:tc>
    </w:tr>
    <w:tr w:rsidR="00FD30BD" w14:paraId="5BDB4EBB" w14:textId="77777777" w:rsidTr="002010BB">
      <w:trPr>
        <w:trHeight w:val="794"/>
      </w:trPr>
      <w:tc>
        <w:tcPr>
          <w:tcW w:w="8640" w:type="dxa"/>
        </w:tcPr>
        <w:p w14:paraId="5816B144" w14:textId="106A2821" w:rsidR="00FD30BD" w:rsidRPr="00E90F5C" w:rsidRDefault="00FD30BD" w:rsidP="00FD30B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799B74C3" w14:textId="77777777" w:rsidR="00FD30BD" w:rsidRPr="00F8590D" w:rsidRDefault="00FD30BD" w:rsidP="00FD30B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768395F" w14:textId="0A1213D2" w:rsidR="00F8590D" w:rsidRDefault="007B4A7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2.75pt;height:139.4pt" o:bullet="t">
        <v:imagedata r:id="rId1" o:title="Group 39"/>
      </v:shape>
    </w:pict>
  </w:numPicBullet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7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3176FE"/>
    <w:multiLevelType w:val="hybridMultilevel"/>
    <w:tmpl w:val="353003FC"/>
    <w:lvl w:ilvl="0" w:tplc="DAAC88C4">
      <w:numFmt w:val="bullet"/>
      <w:lvlText w:val=""/>
      <w:lvlJc w:val="left"/>
      <w:pPr>
        <w:ind w:left="127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2153239C"/>
    <w:multiLevelType w:val="multilevel"/>
    <w:tmpl w:val="9B7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1833507"/>
    <w:multiLevelType w:val="hybridMultilevel"/>
    <w:tmpl w:val="03309A02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325A75E1"/>
    <w:multiLevelType w:val="multilevel"/>
    <w:tmpl w:val="2F2E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E4E35"/>
    <w:multiLevelType w:val="multilevel"/>
    <w:tmpl w:val="308C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2122C"/>
    <w:multiLevelType w:val="multilevel"/>
    <w:tmpl w:val="8C760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0B9"/>
    <w:multiLevelType w:val="multilevel"/>
    <w:tmpl w:val="92E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C588E"/>
    <w:multiLevelType w:val="hybridMultilevel"/>
    <w:tmpl w:val="2F1CCAA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56FA8"/>
    <w:multiLevelType w:val="multilevel"/>
    <w:tmpl w:val="90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ascii="Arial" w:eastAsia="Arial" w:hAnsi="Arial" w:cs="Arial" w:hint="default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26"/>
  </w:num>
  <w:num w:numId="5">
    <w:abstractNumId w:val="4"/>
  </w:num>
  <w:num w:numId="6">
    <w:abstractNumId w:val="6"/>
  </w:num>
  <w:num w:numId="7">
    <w:abstractNumId w:val="7"/>
  </w:num>
  <w:num w:numId="8">
    <w:abstractNumId w:val="18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1"/>
  </w:num>
  <w:num w:numId="12">
    <w:abstractNumId w:val="2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0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9"/>
  </w:num>
  <w:num w:numId="22">
    <w:abstractNumId w:val="15"/>
  </w:num>
  <w:num w:numId="23">
    <w:abstractNumId w:val="23"/>
  </w:num>
  <w:num w:numId="24">
    <w:abstractNumId w:val="17"/>
  </w:num>
  <w:num w:numId="25">
    <w:abstractNumId w:val="9"/>
  </w:num>
  <w:num w:numId="26">
    <w:abstractNumId w:val="20"/>
  </w:num>
  <w:num w:numId="27">
    <w:abstractNumId w:val="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22BAD"/>
    <w:rsid w:val="00043583"/>
    <w:rsid w:val="00043CE5"/>
    <w:rsid w:val="000509C5"/>
    <w:rsid w:val="00067E54"/>
    <w:rsid w:val="00087946"/>
    <w:rsid w:val="00096DEC"/>
    <w:rsid w:val="000E09E1"/>
    <w:rsid w:val="00106B18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C6EFB"/>
    <w:rsid w:val="001F7732"/>
    <w:rsid w:val="002010BB"/>
    <w:rsid w:val="00207588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01EB8"/>
    <w:rsid w:val="00322450"/>
    <w:rsid w:val="00345DC9"/>
    <w:rsid w:val="0037109B"/>
    <w:rsid w:val="003721F6"/>
    <w:rsid w:val="003751DB"/>
    <w:rsid w:val="003C06ED"/>
    <w:rsid w:val="003C231B"/>
    <w:rsid w:val="003C57CC"/>
    <w:rsid w:val="003F0ED4"/>
    <w:rsid w:val="003F367C"/>
    <w:rsid w:val="003F5C61"/>
    <w:rsid w:val="00403374"/>
    <w:rsid w:val="0040577E"/>
    <w:rsid w:val="0040720F"/>
    <w:rsid w:val="00412B9B"/>
    <w:rsid w:val="0041493E"/>
    <w:rsid w:val="00414BE7"/>
    <w:rsid w:val="0042196B"/>
    <w:rsid w:val="004316A1"/>
    <w:rsid w:val="0044596B"/>
    <w:rsid w:val="00445ABD"/>
    <w:rsid w:val="00476333"/>
    <w:rsid w:val="0048167A"/>
    <w:rsid w:val="00491057"/>
    <w:rsid w:val="004A3149"/>
    <w:rsid w:val="004A51F9"/>
    <w:rsid w:val="004B5BC9"/>
    <w:rsid w:val="004E1E7F"/>
    <w:rsid w:val="004E7E75"/>
    <w:rsid w:val="004F3B82"/>
    <w:rsid w:val="00500187"/>
    <w:rsid w:val="00524C3E"/>
    <w:rsid w:val="00526E22"/>
    <w:rsid w:val="00545597"/>
    <w:rsid w:val="005476E3"/>
    <w:rsid w:val="00551773"/>
    <w:rsid w:val="0055464F"/>
    <w:rsid w:val="00580091"/>
    <w:rsid w:val="005801E0"/>
    <w:rsid w:val="00584F71"/>
    <w:rsid w:val="00593D70"/>
    <w:rsid w:val="005A23D9"/>
    <w:rsid w:val="005C100F"/>
    <w:rsid w:val="005D3C55"/>
    <w:rsid w:val="005F402D"/>
    <w:rsid w:val="0061108B"/>
    <w:rsid w:val="00626D98"/>
    <w:rsid w:val="006333CD"/>
    <w:rsid w:val="006524C1"/>
    <w:rsid w:val="00652D60"/>
    <w:rsid w:val="00670157"/>
    <w:rsid w:val="00680440"/>
    <w:rsid w:val="006A4766"/>
    <w:rsid w:val="006B1946"/>
    <w:rsid w:val="006C2748"/>
    <w:rsid w:val="006F1BA9"/>
    <w:rsid w:val="006F3890"/>
    <w:rsid w:val="00702579"/>
    <w:rsid w:val="007046FD"/>
    <w:rsid w:val="00706656"/>
    <w:rsid w:val="00723049"/>
    <w:rsid w:val="007341DA"/>
    <w:rsid w:val="00734B6F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12C3D"/>
    <w:rsid w:val="00813AFC"/>
    <w:rsid w:val="0085009F"/>
    <w:rsid w:val="00873BF8"/>
    <w:rsid w:val="008838AA"/>
    <w:rsid w:val="0090206C"/>
    <w:rsid w:val="00903F9C"/>
    <w:rsid w:val="00904A3C"/>
    <w:rsid w:val="0090713E"/>
    <w:rsid w:val="0094440C"/>
    <w:rsid w:val="009757A2"/>
    <w:rsid w:val="00986201"/>
    <w:rsid w:val="00991645"/>
    <w:rsid w:val="009951FD"/>
    <w:rsid w:val="009C2E51"/>
    <w:rsid w:val="009F5B68"/>
    <w:rsid w:val="00A00D7A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E763C"/>
    <w:rsid w:val="00BF0A79"/>
    <w:rsid w:val="00C079EB"/>
    <w:rsid w:val="00C169F2"/>
    <w:rsid w:val="00C32ECA"/>
    <w:rsid w:val="00C47380"/>
    <w:rsid w:val="00C47A4C"/>
    <w:rsid w:val="00C53EF2"/>
    <w:rsid w:val="00C66AC5"/>
    <w:rsid w:val="00C70BE4"/>
    <w:rsid w:val="00C728CE"/>
    <w:rsid w:val="00C73511"/>
    <w:rsid w:val="00CA09F0"/>
    <w:rsid w:val="00CF1ADE"/>
    <w:rsid w:val="00CF287A"/>
    <w:rsid w:val="00CF591C"/>
    <w:rsid w:val="00D02315"/>
    <w:rsid w:val="00D04E16"/>
    <w:rsid w:val="00D07451"/>
    <w:rsid w:val="00D375AA"/>
    <w:rsid w:val="00D56263"/>
    <w:rsid w:val="00D65013"/>
    <w:rsid w:val="00D80ED4"/>
    <w:rsid w:val="00D818EA"/>
    <w:rsid w:val="00D92F00"/>
    <w:rsid w:val="00DB2D6C"/>
    <w:rsid w:val="00DB3AB8"/>
    <w:rsid w:val="00DB4425"/>
    <w:rsid w:val="00DC1A5F"/>
    <w:rsid w:val="00DC7EA8"/>
    <w:rsid w:val="00DD054E"/>
    <w:rsid w:val="00DE3EAC"/>
    <w:rsid w:val="00DF1312"/>
    <w:rsid w:val="00DF35D7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D8D"/>
    <w:rsid w:val="00F45A76"/>
    <w:rsid w:val="00F57CF7"/>
    <w:rsid w:val="00F8590D"/>
    <w:rsid w:val="00F96E40"/>
    <w:rsid w:val="00FC779E"/>
    <w:rsid w:val="00FC7E06"/>
    <w:rsid w:val="00FD0E38"/>
    <w:rsid w:val="00FD30BD"/>
    <w:rsid w:val="00FE2C4A"/>
    <w:rsid w:val="00FF2E95"/>
    <w:rsid w:val="00FF61C6"/>
    <w:rsid w:val="3190831F"/>
    <w:rsid w:val="454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5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Lines="60" w:after="144"/>
      <w:outlineLvl w:val="0"/>
    </w:pPr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Lines="40" w:after="96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Lines="160" w:before="384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eastAsia="IBM Plex Sans" w:hAnsi="Calibri" w:cs="Calibri"/>
      <w:color w:val="262626" w:themeColor="text1" w:themeTint="D9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231B"/>
    <w:rPr>
      <w:rFonts w:ascii="Calibri" w:eastAsia="IBM Plex Sans" w:hAnsi="Calibri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3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1F6"/>
    <w:rPr>
      <w:rFonts w:asciiTheme="majorHAnsi" w:eastAsiaTheme="majorEastAsia" w:hAnsiTheme="majorHAnsi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C59"/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3D70"/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CCF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customStyle="1" w:styleId="KeywordTok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customStyle="1" w:styleId="NormalTok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50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5476E3"/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4" Type="http://schemas.openxmlformats.org/officeDocument/2006/relationships/image" Target="media/image9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7a724cdd-9691-43e3-a920-294f706092fd"/>
    <ds:schemaRef ds:uri="ff466471-ec52-4031-9378-0673435d350f"/>
  </ds:schemaRefs>
</ds:datastoreItem>
</file>

<file path=customXml/itemProps2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Infopercept_word template_2023</Template>
  <TotalTime>354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Vansjalia</dc:creator>
  <cp:keywords/>
  <dc:description/>
  <cp:lastModifiedBy>Asma Mansuri</cp:lastModifiedBy>
  <cp:revision>5</cp:revision>
  <cp:lastPrinted>2024-05-16T12:28:00Z</cp:lastPrinted>
  <dcterms:created xsi:type="dcterms:W3CDTF">2024-11-29T06:27:00Z</dcterms:created>
  <dcterms:modified xsi:type="dcterms:W3CDTF">2024-11-29T12:20:00Z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