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6D88" w14:textId="5A332307" w:rsidR="00301EB8" w:rsidRDefault="00301EB8" w:rsidP="00670157">
      <w:pPr>
        <w:rPr>
          <w:b/>
          <w:bCs/>
          <w:lang w:val="en-US"/>
        </w:rPr>
      </w:pPr>
    </w:p>
    <w:p w14:paraId="5F54C20D" w14:textId="588DB06C" w:rsidR="00584F71" w:rsidRDefault="00D92F00" w:rsidP="00D92F0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2F00">
        <w:rPr>
          <w:b/>
          <w:bCs/>
          <w:sz w:val="32"/>
          <w:szCs w:val="32"/>
          <w:u w:val="single"/>
          <w:lang w:val="en-US"/>
        </w:rPr>
        <w:t>Dashbo</w:t>
      </w:r>
      <w:r w:rsidR="005905FF">
        <w:rPr>
          <w:b/>
          <w:bCs/>
          <w:sz w:val="32"/>
          <w:szCs w:val="32"/>
          <w:u w:val="single"/>
          <w:lang w:val="en-US"/>
        </w:rPr>
        <w:t>a</w:t>
      </w:r>
      <w:r w:rsidRPr="00D92F00">
        <w:rPr>
          <w:b/>
          <w:bCs/>
          <w:sz w:val="32"/>
          <w:szCs w:val="32"/>
          <w:u w:val="single"/>
          <w:lang w:val="en-US"/>
        </w:rPr>
        <w:t>rd</w:t>
      </w:r>
    </w:p>
    <w:p w14:paraId="386AF6B5" w14:textId="77777777" w:rsidR="00D92F00" w:rsidRPr="00D92F00" w:rsidRDefault="00D92F00" w:rsidP="00D92F0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0AE79A" w14:textId="7A874BAD" w:rsidR="00445ABD" w:rsidRDefault="00584F71" w:rsidP="00670157">
      <w:pPr>
        <w:rPr>
          <w:b/>
          <w:bCs/>
          <w:lang w:val="en-US"/>
        </w:rPr>
      </w:pPr>
      <w:r>
        <w:rPr>
          <w:b/>
          <w:bCs/>
          <w:lang w:val="en-US"/>
        </w:rPr>
        <w:t>Below dashboard provide employee details</w:t>
      </w:r>
    </w:p>
    <w:p w14:paraId="336F2874" w14:textId="77777777" w:rsidR="00D92F00" w:rsidRDefault="00D92F00" w:rsidP="00670157">
      <w:pPr>
        <w:rPr>
          <w:b/>
          <w:bCs/>
          <w:lang w:val="en-US"/>
        </w:rPr>
      </w:pPr>
    </w:p>
    <w:p w14:paraId="7D258B96" w14:textId="5EB40826" w:rsidR="00584F71" w:rsidRPr="00403374" w:rsidRDefault="00584F71" w:rsidP="00670157">
      <w:pPr>
        <w:rPr>
          <w:b/>
          <w:bCs/>
          <w:lang w:val="en-US"/>
        </w:rPr>
      </w:pPr>
      <w:r w:rsidRPr="00584F71">
        <w:rPr>
          <w:b/>
          <w:bCs/>
          <w:noProof/>
          <w:lang w:val="en-US"/>
        </w:rPr>
        <w:drawing>
          <wp:inline distT="0" distB="0" distL="0" distR="0" wp14:anchorId="3BA9822E" wp14:editId="40D24003">
            <wp:extent cx="6645910" cy="3569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71" w:rsidRPr="00403374" w:rsidSect="003C231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1080" w:left="720" w:header="113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999C" w14:textId="77777777" w:rsidR="00906D1A" w:rsidRDefault="00906D1A" w:rsidP="00F8590D">
      <w:r>
        <w:separator/>
      </w:r>
    </w:p>
  </w:endnote>
  <w:endnote w:type="continuationSeparator" w:id="0">
    <w:p w14:paraId="76CD41CA" w14:textId="77777777" w:rsidR="00906D1A" w:rsidRDefault="00906D1A" w:rsidP="00F8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8C73" w14:textId="77777777" w:rsidR="00BB6C59" w:rsidRDefault="00593D70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13B0D2" wp14:editId="5C732FFE">
          <wp:simplePos x="0" y="0"/>
          <wp:positionH relativeFrom="column">
            <wp:posOffset>4942840</wp:posOffset>
          </wp:positionH>
          <wp:positionV relativeFrom="paragraph">
            <wp:posOffset>306070</wp:posOffset>
          </wp:positionV>
          <wp:extent cx="1740535" cy="168910"/>
          <wp:effectExtent l="0" t="0" r="0" b="0"/>
          <wp:wrapNone/>
          <wp:docPr id="781651705" name="Graphic 78165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A051CF5" wp14:editId="4134BC3E">
          <wp:simplePos x="0" y="0"/>
          <wp:positionH relativeFrom="column">
            <wp:posOffset>-441325</wp:posOffset>
          </wp:positionH>
          <wp:positionV relativeFrom="paragraph">
            <wp:posOffset>525871</wp:posOffset>
          </wp:positionV>
          <wp:extent cx="7614920" cy="193675"/>
          <wp:effectExtent l="0" t="0" r="5080" b="0"/>
          <wp:wrapNone/>
          <wp:docPr id="2006985221" name="Graphic 2006985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CE16" w14:textId="77777777" w:rsidR="003C231B" w:rsidRDefault="003C231B">
    <w:pPr>
      <w:pStyle w:val="Footer"/>
    </w:pPr>
    <w:r w:rsidRPr="008956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7B51CB" wp14:editId="46FDD7F9">
              <wp:simplePos x="0" y="0"/>
              <wp:positionH relativeFrom="column">
                <wp:posOffset>24130</wp:posOffset>
              </wp:positionH>
              <wp:positionV relativeFrom="paragraph">
                <wp:posOffset>297180</wp:posOffset>
              </wp:positionV>
              <wp:extent cx="2750185" cy="195943"/>
              <wp:effectExtent l="0" t="0" r="5715" b="7620"/>
              <wp:wrapNone/>
              <wp:docPr id="838" name="Text Box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0185" cy="1959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4491D" w14:textId="77777777" w:rsidR="003C231B" w:rsidRPr="00D43236" w:rsidRDefault="003C231B" w:rsidP="003C231B">
                          <w:pPr>
                            <w:pStyle w:val="BodyText"/>
                            <w:rPr>
                              <w:color w:val="FFFFFF" w:themeColor="background1" w:themeTint="D9"/>
                            </w:rPr>
                          </w:pPr>
                          <w:r w:rsidRPr="00D43236"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more information, visit </w:t>
                          </w:r>
                          <w:hyperlink r:id="rId1" w:history="1"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infoperept.com/</w:t>
                            </w:r>
                            <w:proofErr w:type="spellStart"/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casestudy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B51CB" id="_x0000_t202" coordsize="21600,21600" o:spt="202" path="m,l,21600r21600,l21600,xe">
              <v:stroke joinstyle="miter"/>
              <v:path gradientshapeok="t" o:connecttype="rect"/>
            </v:shapetype>
            <v:shape id="Text Box 838" o:spid="_x0000_s1026" type="#_x0000_t202" style="position:absolute;margin-left:1.9pt;margin-top:23.4pt;width:216.5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" filled="f" stroked="f" strokeweight=".5pt">
              <v:textbox inset="0,0,0,0">
                <w:txbxContent>
                  <w:p w14:paraId="6624491D" w14:textId="77777777" w:rsidR="003C231B" w:rsidRPr="00D43236" w:rsidRDefault="003C231B" w:rsidP="003C231B">
                    <w:pPr>
                      <w:pStyle w:val="BodyText"/>
                      <w:rPr>
                        <w:color w:val="FFFFFF" w:themeColor="background1" w:themeTint="D9"/>
                      </w:rPr>
                    </w:pPr>
                    <w:r w:rsidRPr="00D43236">
                      <w:rPr>
                        <w:color w:val="000000" w:themeColor="text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more information, visit </w:t>
                    </w:r>
                    <w:hyperlink r:id="rId2" w:history="1"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infoperept.com/</w:t>
                      </w:r>
                      <w:proofErr w:type="spellStart"/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casestudy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135355A2" wp14:editId="7F08EA16">
          <wp:simplePos x="0" y="0"/>
          <wp:positionH relativeFrom="column">
            <wp:posOffset>4926965</wp:posOffset>
          </wp:positionH>
          <wp:positionV relativeFrom="paragraph">
            <wp:posOffset>311785</wp:posOffset>
          </wp:positionV>
          <wp:extent cx="1740535" cy="168910"/>
          <wp:effectExtent l="0" t="0" r="0" b="0"/>
          <wp:wrapNone/>
          <wp:docPr id="42" name="Graphic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4093DB7" wp14:editId="4191425D">
          <wp:simplePos x="0" y="0"/>
          <wp:positionH relativeFrom="column">
            <wp:posOffset>-457200</wp:posOffset>
          </wp:positionH>
          <wp:positionV relativeFrom="paragraph">
            <wp:posOffset>531495</wp:posOffset>
          </wp:positionV>
          <wp:extent cx="7614920" cy="193675"/>
          <wp:effectExtent l="0" t="0" r="5080" b="0"/>
          <wp:wrapNone/>
          <wp:docPr id="41" name="Graphic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9627" w14:textId="77777777" w:rsidR="00906D1A" w:rsidRDefault="00906D1A" w:rsidP="00F8590D">
      <w:r>
        <w:separator/>
      </w:r>
    </w:p>
  </w:footnote>
  <w:footnote w:type="continuationSeparator" w:id="0">
    <w:p w14:paraId="0DE7CFB2" w14:textId="77777777" w:rsidR="00906D1A" w:rsidRDefault="00906D1A" w:rsidP="00F8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16D8D" w14:paraId="19576DA6" w14:textId="77777777" w:rsidTr="00C9055A">
      <w:trPr>
        <w:trHeight w:val="567"/>
      </w:trPr>
      <w:tc>
        <w:tcPr>
          <w:tcW w:w="8640" w:type="dxa"/>
          <w:vAlign w:val="center"/>
        </w:tcPr>
        <w:p w14:paraId="7EEABD8E" w14:textId="77777777" w:rsidR="00F16D8D" w:rsidRDefault="00F16D8D" w:rsidP="00F16D8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4624" behindDoc="0" locked="0" layoutInCell="1" allowOverlap="1" wp14:anchorId="6EFE3F2E" wp14:editId="2ACAA7B2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1616477028" name="Graphic 161647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1422658B" w14:textId="77777777" w:rsidR="00F16D8D" w:rsidRPr="00CA09F0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03316760" w14:textId="77777777" w:rsidR="00F16D8D" w:rsidRPr="00F8590D" w:rsidRDefault="00F16D8D" w:rsidP="00F16D8D">
          <w:pPr>
            <w:pStyle w:val="Header"/>
            <w:rPr>
              <w:rFonts w:cstheme="minorHAnsi"/>
            </w:rPr>
          </w:pPr>
        </w:p>
      </w:tc>
    </w:tr>
    <w:tr w:rsidR="00F16D8D" w14:paraId="272B2554" w14:textId="77777777" w:rsidTr="00C9055A">
      <w:trPr>
        <w:trHeight w:val="794"/>
      </w:trPr>
      <w:tc>
        <w:tcPr>
          <w:tcW w:w="8640" w:type="dxa"/>
        </w:tcPr>
        <w:p w14:paraId="4A162D62" w14:textId="77777777" w:rsidR="00F16D8D" w:rsidRPr="00E90F5C" w:rsidRDefault="00F16D8D" w:rsidP="00F16D8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4FD7DC4C" w14:textId="77777777" w:rsidR="00F16D8D" w:rsidRPr="00F8590D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E9997AF" w14:textId="1BCF563D" w:rsidR="00734B6F" w:rsidRPr="00F16D8D" w:rsidRDefault="00F16D8D" w:rsidP="00F16D8D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3B90255E" wp14:editId="23F6487D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1160299800" name="Picture 1160299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D30BD" w14:paraId="21F1E624" w14:textId="77777777" w:rsidTr="002010BB">
      <w:trPr>
        <w:trHeight w:val="567"/>
      </w:trPr>
      <w:tc>
        <w:tcPr>
          <w:tcW w:w="8640" w:type="dxa"/>
          <w:vAlign w:val="center"/>
        </w:tcPr>
        <w:p w14:paraId="11D9A04E" w14:textId="728F1A1B" w:rsidR="00FD30BD" w:rsidRDefault="002010BB" w:rsidP="00FD30B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1552" behindDoc="0" locked="0" layoutInCell="1" allowOverlap="1" wp14:anchorId="61BE011A" wp14:editId="2BA8AE99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925975783" name="Graphic 925975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00B39028" w14:textId="63266548" w:rsidR="00CA09F0" w:rsidRPr="00CA09F0" w:rsidRDefault="00F16D8D" w:rsidP="00CA09F0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64E78BFA" w14:textId="6F357B94" w:rsidR="00FD30BD" w:rsidRPr="00F8590D" w:rsidRDefault="00FD30BD" w:rsidP="00E55656">
          <w:pPr>
            <w:pStyle w:val="Header"/>
            <w:rPr>
              <w:rFonts w:cstheme="minorHAnsi"/>
            </w:rPr>
          </w:pPr>
        </w:p>
      </w:tc>
    </w:tr>
    <w:tr w:rsidR="00FD30BD" w14:paraId="5BDB4EBB" w14:textId="77777777" w:rsidTr="002010BB">
      <w:trPr>
        <w:trHeight w:val="794"/>
      </w:trPr>
      <w:tc>
        <w:tcPr>
          <w:tcW w:w="8640" w:type="dxa"/>
        </w:tcPr>
        <w:p w14:paraId="5816B144" w14:textId="106A2821" w:rsidR="00FD30BD" w:rsidRPr="00E90F5C" w:rsidRDefault="00FD30BD" w:rsidP="00FD30B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799B74C3" w14:textId="77777777" w:rsidR="00FD30BD" w:rsidRPr="00F8590D" w:rsidRDefault="00FD30BD" w:rsidP="00FD30B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768395F" w14:textId="0A1213D2" w:rsidR="00F8590D" w:rsidRDefault="007B4A7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632A32" wp14:editId="59A86173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622373566" name="Picture 622373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2.75pt;height:139.4pt" o:bullet="t">
        <v:imagedata r:id="rId1" o:title="Group 39"/>
      </v:shape>
    </w:pict>
  </w:numPicBullet>
  <w:abstractNum w:abstractNumId="0" w15:restartNumberingAfterBreak="0">
    <w:nsid w:val="0000A990"/>
    <w:multiLevelType w:val="multilevel"/>
    <w:tmpl w:val="ECF8A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DC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7C63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43A7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27E5839"/>
    <w:multiLevelType w:val="hybridMultilevel"/>
    <w:tmpl w:val="878A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1F34"/>
    <w:multiLevelType w:val="hybridMultilevel"/>
    <w:tmpl w:val="7040CAEA"/>
    <w:lvl w:ilvl="0" w:tplc="C9E2A16C">
      <w:start w:val="1"/>
      <w:numFmt w:val="bullet"/>
      <w:lvlText w:val=""/>
      <w:lvlPicBulletId w:val="0"/>
      <w:lvlJc w:val="left"/>
      <w:pPr>
        <w:ind w:left="-204" w:firstLine="255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07CC5254"/>
    <w:multiLevelType w:val="hybridMultilevel"/>
    <w:tmpl w:val="752CB57C"/>
    <w:lvl w:ilvl="0" w:tplc="4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7" w15:restartNumberingAfterBreak="0">
    <w:nsid w:val="160B52F5"/>
    <w:multiLevelType w:val="hybridMultilevel"/>
    <w:tmpl w:val="9C562A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3176FE"/>
    <w:multiLevelType w:val="hybridMultilevel"/>
    <w:tmpl w:val="353003FC"/>
    <w:lvl w:ilvl="0" w:tplc="DAAC88C4">
      <w:numFmt w:val="bullet"/>
      <w:lvlText w:val=""/>
      <w:lvlJc w:val="left"/>
      <w:pPr>
        <w:ind w:left="1276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2153239C"/>
    <w:multiLevelType w:val="multilevel"/>
    <w:tmpl w:val="9B7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C37C7"/>
    <w:multiLevelType w:val="hybridMultilevel"/>
    <w:tmpl w:val="CDC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D6B56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28D6"/>
    <w:multiLevelType w:val="hybridMultilevel"/>
    <w:tmpl w:val="3048BAD8"/>
    <w:lvl w:ilvl="0" w:tplc="8F6A7914">
      <w:start w:val="1"/>
      <w:numFmt w:val="bullet"/>
      <w:pStyle w:val="ListParagraph"/>
      <w:lvlText w:val=""/>
      <w:lvlPicBulletId w:val="0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1833507"/>
    <w:multiLevelType w:val="hybridMultilevel"/>
    <w:tmpl w:val="03309A02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325A75E1"/>
    <w:multiLevelType w:val="multilevel"/>
    <w:tmpl w:val="2F2E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E4E35"/>
    <w:multiLevelType w:val="multilevel"/>
    <w:tmpl w:val="308C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F4618"/>
    <w:multiLevelType w:val="hybridMultilevel"/>
    <w:tmpl w:val="B1C4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2122C"/>
    <w:multiLevelType w:val="multilevel"/>
    <w:tmpl w:val="8C760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2709F"/>
    <w:multiLevelType w:val="hybridMultilevel"/>
    <w:tmpl w:val="E6FCE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0B9"/>
    <w:multiLevelType w:val="multilevel"/>
    <w:tmpl w:val="92E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C588E"/>
    <w:multiLevelType w:val="hybridMultilevel"/>
    <w:tmpl w:val="2F1CCAA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4EAF54B8"/>
    <w:multiLevelType w:val="hybridMultilevel"/>
    <w:tmpl w:val="46602034"/>
    <w:lvl w:ilvl="0" w:tplc="052C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DB3C53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56FA8"/>
    <w:multiLevelType w:val="multilevel"/>
    <w:tmpl w:val="90F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44F2A"/>
    <w:multiLevelType w:val="hybridMultilevel"/>
    <w:tmpl w:val="3022CE92"/>
    <w:lvl w:ilvl="0" w:tplc="08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543BF3"/>
    <w:multiLevelType w:val="hybridMultilevel"/>
    <w:tmpl w:val="143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E6B87"/>
    <w:multiLevelType w:val="hybridMultilevel"/>
    <w:tmpl w:val="EE446670"/>
    <w:lvl w:ilvl="0" w:tplc="739832DE">
      <w:numFmt w:val="bullet"/>
      <w:lvlText w:val="•"/>
      <w:lvlJc w:val="left"/>
      <w:pPr>
        <w:ind w:left="580" w:hanging="184"/>
      </w:pPr>
      <w:rPr>
        <w:rFonts w:ascii="Arial" w:eastAsia="Arial" w:hAnsi="Arial" w:cs="Arial" w:hint="default"/>
        <w:w w:val="90"/>
        <w:lang w:val="en-US" w:eastAsia="en-US" w:bidi="ar-SA"/>
      </w:rPr>
    </w:lvl>
    <w:lvl w:ilvl="1" w:tplc="B834497E">
      <w:numFmt w:val="bullet"/>
      <w:lvlText w:val="•"/>
      <w:lvlJc w:val="left"/>
      <w:pPr>
        <w:ind w:left="915" w:hanging="184"/>
      </w:pPr>
      <w:rPr>
        <w:rFonts w:hint="default"/>
        <w:lang w:val="en-US" w:eastAsia="en-US" w:bidi="ar-SA"/>
      </w:rPr>
    </w:lvl>
    <w:lvl w:ilvl="2" w:tplc="CB307BF4">
      <w:numFmt w:val="bullet"/>
      <w:lvlText w:val="•"/>
      <w:lvlJc w:val="left"/>
      <w:pPr>
        <w:ind w:left="1250" w:hanging="184"/>
      </w:pPr>
      <w:rPr>
        <w:rFonts w:hint="default"/>
        <w:lang w:val="en-US" w:eastAsia="en-US" w:bidi="ar-SA"/>
      </w:rPr>
    </w:lvl>
    <w:lvl w:ilvl="3" w:tplc="C1C65CAC">
      <w:numFmt w:val="bullet"/>
      <w:lvlText w:val="•"/>
      <w:lvlJc w:val="left"/>
      <w:pPr>
        <w:ind w:left="1586" w:hanging="184"/>
      </w:pPr>
      <w:rPr>
        <w:rFonts w:hint="default"/>
        <w:lang w:val="en-US" w:eastAsia="en-US" w:bidi="ar-SA"/>
      </w:rPr>
    </w:lvl>
    <w:lvl w:ilvl="4" w:tplc="AB52D51A">
      <w:numFmt w:val="bullet"/>
      <w:lvlText w:val="•"/>
      <w:lvlJc w:val="left"/>
      <w:pPr>
        <w:ind w:left="1921" w:hanging="184"/>
      </w:pPr>
      <w:rPr>
        <w:rFonts w:hint="default"/>
        <w:lang w:val="en-US" w:eastAsia="en-US" w:bidi="ar-SA"/>
      </w:rPr>
    </w:lvl>
    <w:lvl w:ilvl="5" w:tplc="EB1C3FA6">
      <w:numFmt w:val="bullet"/>
      <w:lvlText w:val="•"/>
      <w:lvlJc w:val="left"/>
      <w:pPr>
        <w:ind w:left="2256" w:hanging="184"/>
      </w:pPr>
      <w:rPr>
        <w:rFonts w:hint="default"/>
        <w:lang w:val="en-US" w:eastAsia="en-US" w:bidi="ar-SA"/>
      </w:rPr>
    </w:lvl>
    <w:lvl w:ilvl="6" w:tplc="3C168F74"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ar-SA"/>
      </w:rPr>
    </w:lvl>
    <w:lvl w:ilvl="7" w:tplc="C680B0CC">
      <w:numFmt w:val="bullet"/>
      <w:lvlText w:val="•"/>
      <w:lvlJc w:val="left"/>
      <w:pPr>
        <w:ind w:left="2927" w:hanging="184"/>
      </w:pPr>
      <w:rPr>
        <w:rFonts w:hint="default"/>
        <w:lang w:val="en-US" w:eastAsia="en-US" w:bidi="ar-SA"/>
      </w:rPr>
    </w:lvl>
    <w:lvl w:ilvl="8" w:tplc="309A033C"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4"/>
  </w:num>
  <w:num w:numId="3">
    <w:abstractNumId w:val="12"/>
  </w:num>
  <w:num w:numId="4">
    <w:abstractNumId w:val="26"/>
  </w:num>
  <w:num w:numId="5">
    <w:abstractNumId w:val="4"/>
  </w:num>
  <w:num w:numId="6">
    <w:abstractNumId w:val="6"/>
  </w:num>
  <w:num w:numId="7">
    <w:abstractNumId w:val="7"/>
  </w:num>
  <w:num w:numId="8">
    <w:abstractNumId w:val="18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1"/>
  </w:num>
  <w:num w:numId="12">
    <w:abstractNumId w:val="2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0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9"/>
  </w:num>
  <w:num w:numId="22">
    <w:abstractNumId w:val="15"/>
  </w:num>
  <w:num w:numId="23">
    <w:abstractNumId w:val="23"/>
  </w:num>
  <w:num w:numId="24">
    <w:abstractNumId w:val="17"/>
  </w:num>
  <w:num w:numId="25">
    <w:abstractNumId w:val="9"/>
  </w:num>
  <w:num w:numId="26">
    <w:abstractNumId w:val="20"/>
  </w:num>
  <w:num w:numId="27">
    <w:abstractNumId w:val="8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001536"/>
    <w:rsid w:val="00015AF7"/>
    <w:rsid w:val="000201CA"/>
    <w:rsid w:val="00020855"/>
    <w:rsid w:val="00021DF3"/>
    <w:rsid w:val="00022BAD"/>
    <w:rsid w:val="00043583"/>
    <w:rsid w:val="00043CE5"/>
    <w:rsid w:val="000509C5"/>
    <w:rsid w:val="00067E54"/>
    <w:rsid w:val="00087946"/>
    <w:rsid w:val="00096DEC"/>
    <w:rsid w:val="000E09E1"/>
    <w:rsid w:val="00106B18"/>
    <w:rsid w:val="00113CCF"/>
    <w:rsid w:val="001172E5"/>
    <w:rsid w:val="00123CE4"/>
    <w:rsid w:val="00147C2B"/>
    <w:rsid w:val="00166D59"/>
    <w:rsid w:val="0016764D"/>
    <w:rsid w:val="00195C92"/>
    <w:rsid w:val="001C434D"/>
    <w:rsid w:val="001C6ACD"/>
    <w:rsid w:val="001C6EFB"/>
    <w:rsid w:val="001F7732"/>
    <w:rsid w:val="002010BB"/>
    <w:rsid w:val="00207588"/>
    <w:rsid w:val="002075F7"/>
    <w:rsid w:val="0021380D"/>
    <w:rsid w:val="00221814"/>
    <w:rsid w:val="00237CC1"/>
    <w:rsid w:val="00242A97"/>
    <w:rsid w:val="00266030"/>
    <w:rsid w:val="00271C3D"/>
    <w:rsid w:val="00274C57"/>
    <w:rsid w:val="00275089"/>
    <w:rsid w:val="002A7ACD"/>
    <w:rsid w:val="002B625C"/>
    <w:rsid w:val="002E2EDD"/>
    <w:rsid w:val="00301EB8"/>
    <w:rsid w:val="00322450"/>
    <w:rsid w:val="00345DC9"/>
    <w:rsid w:val="0037109B"/>
    <w:rsid w:val="003721F6"/>
    <w:rsid w:val="003751DB"/>
    <w:rsid w:val="003C06ED"/>
    <w:rsid w:val="003C231B"/>
    <w:rsid w:val="003C57CC"/>
    <w:rsid w:val="003F0ED4"/>
    <w:rsid w:val="003F367C"/>
    <w:rsid w:val="003F5C61"/>
    <w:rsid w:val="00403374"/>
    <w:rsid w:val="0040577E"/>
    <w:rsid w:val="0040720F"/>
    <w:rsid w:val="00412B9B"/>
    <w:rsid w:val="0041493E"/>
    <w:rsid w:val="00414BE7"/>
    <w:rsid w:val="0042196B"/>
    <w:rsid w:val="004316A1"/>
    <w:rsid w:val="0044596B"/>
    <w:rsid w:val="00445ABD"/>
    <w:rsid w:val="00476333"/>
    <w:rsid w:val="0048167A"/>
    <w:rsid w:val="00491057"/>
    <w:rsid w:val="004A51F9"/>
    <w:rsid w:val="004B5BC9"/>
    <w:rsid w:val="004E1E7F"/>
    <w:rsid w:val="004E7E75"/>
    <w:rsid w:val="004F3B82"/>
    <w:rsid w:val="00500187"/>
    <w:rsid w:val="00524C3E"/>
    <w:rsid w:val="00526E22"/>
    <w:rsid w:val="00545597"/>
    <w:rsid w:val="005476E3"/>
    <w:rsid w:val="00551773"/>
    <w:rsid w:val="0055464F"/>
    <w:rsid w:val="00580091"/>
    <w:rsid w:val="005801E0"/>
    <w:rsid w:val="00584F71"/>
    <w:rsid w:val="005905FF"/>
    <w:rsid w:val="00593D70"/>
    <w:rsid w:val="005A23D9"/>
    <w:rsid w:val="005C100F"/>
    <w:rsid w:val="005D3C55"/>
    <w:rsid w:val="005F402D"/>
    <w:rsid w:val="006040D6"/>
    <w:rsid w:val="0061108B"/>
    <w:rsid w:val="00626D98"/>
    <w:rsid w:val="006333CD"/>
    <w:rsid w:val="006524C1"/>
    <w:rsid w:val="00652D60"/>
    <w:rsid w:val="00670157"/>
    <w:rsid w:val="00680440"/>
    <w:rsid w:val="006A4766"/>
    <w:rsid w:val="006B1946"/>
    <w:rsid w:val="006C2748"/>
    <w:rsid w:val="006F1BA9"/>
    <w:rsid w:val="006F3890"/>
    <w:rsid w:val="00702579"/>
    <w:rsid w:val="007046FD"/>
    <w:rsid w:val="00706656"/>
    <w:rsid w:val="00723049"/>
    <w:rsid w:val="007233D1"/>
    <w:rsid w:val="007341DA"/>
    <w:rsid w:val="00734B6F"/>
    <w:rsid w:val="00780B8F"/>
    <w:rsid w:val="00787624"/>
    <w:rsid w:val="00787A64"/>
    <w:rsid w:val="00790F69"/>
    <w:rsid w:val="0079173E"/>
    <w:rsid w:val="00792848"/>
    <w:rsid w:val="007A0552"/>
    <w:rsid w:val="007B4A7B"/>
    <w:rsid w:val="007D2666"/>
    <w:rsid w:val="007D6D37"/>
    <w:rsid w:val="007D794B"/>
    <w:rsid w:val="007F02D9"/>
    <w:rsid w:val="00812C3D"/>
    <w:rsid w:val="00813AFC"/>
    <w:rsid w:val="0085009F"/>
    <w:rsid w:val="00873BF8"/>
    <w:rsid w:val="008838AA"/>
    <w:rsid w:val="0090206C"/>
    <w:rsid w:val="00903F9C"/>
    <w:rsid w:val="00904A3C"/>
    <w:rsid w:val="00906D1A"/>
    <w:rsid w:val="0090713E"/>
    <w:rsid w:val="0094440C"/>
    <w:rsid w:val="009757A2"/>
    <w:rsid w:val="00986201"/>
    <w:rsid w:val="00991645"/>
    <w:rsid w:val="009951FD"/>
    <w:rsid w:val="009C2E51"/>
    <w:rsid w:val="009F5B68"/>
    <w:rsid w:val="00A00D7A"/>
    <w:rsid w:val="00A169FB"/>
    <w:rsid w:val="00A727D4"/>
    <w:rsid w:val="00A8236A"/>
    <w:rsid w:val="00A91959"/>
    <w:rsid w:val="00AA03D1"/>
    <w:rsid w:val="00AE1C50"/>
    <w:rsid w:val="00AF0634"/>
    <w:rsid w:val="00AF0870"/>
    <w:rsid w:val="00B047A2"/>
    <w:rsid w:val="00B24483"/>
    <w:rsid w:val="00B27984"/>
    <w:rsid w:val="00B507B0"/>
    <w:rsid w:val="00B5519A"/>
    <w:rsid w:val="00B62755"/>
    <w:rsid w:val="00B742AE"/>
    <w:rsid w:val="00BB6C59"/>
    <w:rsid w:val="00BC1F1A"/>
    <w:rsid w:val="00BE2AA4"/>
    <w:rsid w:val="00BE763C"/>
    <w:rsid w:val="00BF0A79"/>
    <w:rsid w:val="00C079EB"/>
    <w:rsid w:val="00C169F2"/>
    <w:rsid w:val="00C32ECA"/>
    <w:rsid w:val="00C47380"/>
    <w:rsid w:val="00C47A4C"/>
    <w:rsid w:val="00C53EF2"/>
    <w:rsid w:val="00C66AC5"/>
    <w:rsid w:val="00C70BE4"/>
    <w:rsid w:val="00C728CE"/>
    <w:rsid w:val="00C73511"/>
    <w:rsid w:val="00CA09F0"/>
    <w:rsid w:val="00CF1ADE"/>
    <w:rsid w:val="00CF287A"/>
    <w:rsid w:val="00CF591C"/>
    <w:rsid w:val="00D02315"/>
    <w:rsid w:val="00D04E16"/>
    <w:rsid w:val="00D07451"/>
    <w:rsid w:val="00D375AA"/>
    <w:rsid w:val="00D56263"/>
    <w:rsid w:val="00D65013"/>
    <w:rsid w:val="00D80ED4"/>
    <w:rsid w:val="00D818EA"/>
    <w:rsid w:val="00D92F00"/>
    <w:rsid w:val="00DB2D6C"/>
    <w:rsid w:val="00DB3AB8"/>
    <w:rsid w:val="00DB4425"/>
    <w:rsid w:val="00DC1A5F"/>
    <w:rsid w:val="00DC7EA8"/>
    <w:rsid w:val="00DD054E"/>
    <w:rsid w:val="00DE3EAC"/>
    <w:rsid w:val="00DF1312"/>
    <w:rsid w:val="00DF35D7"/>
    <w:rsid w:val="00E060FA"/>
    <w:rsid w:val="00E1403B"/>
    <w:rsid w:val="00E55656"/>
    <w:rsid w:val="00E730F7"/>
    <w:rsid w:val="00E86D45"/>
    <w:rsid w:val="00E965B0"/>
    <w:rsid w:val="00F03BED"/>
    <w:rsid w:val="00F10C7C"/>
    <w:rsid w:val="00F13498"/>
    <w:rsid w:val="00F16D8D"/>
    <w:rsid w:val="00F45A76"/>
    <w:rsid w:val="00F57CF7"/>
    <w:rsid w:val="00F8590D"/>
    <w:rsid w:val="00F96E40"/>
    <w:rsid w:val="00FC779E"/>
    <w:rsid w:val="00FC7E06"/>
    <w:rsid w:val="00FD0E38"/>
    <w:rsid w:val="00FD30BD"/>
    <w:rsid w:val="00FE2C4A"/>
    <w:rsid w:val="00FF2E95"/>
    <w:rsid w:val="00FF61C6"/>
    <w:rsid w:val="3190831F"/>
    <w:rsid w:val="454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A348"/>
  <w15:chartTrackingRefBased/>
  <w15:docId w15:val="{ADAADEE4-5305-48D7-B3C3-78DA2E6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5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9"/>
    <w:pPr>
      <w:keepNext/>
      <w:keepLines/>
      <w:spacing w:before="240" w:afterLines="60" w:after="144"/>
      <w:outlineLvl w:val="0"/>
    </w:pPr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59"/>
    <w:pPr>
      <w:keepNext/>
      <w:keepLines/>
      <w:spacing w:before="60" w:afterLines="40" w:after="96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0432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D70"/>
    <w:pPr>
      <w:keepNext/>
      <w:keepLines/>
      <w:spacing w:before="40"/>
      <w:outlineLvl w:val="4"/>
    </w:pPr>
    <w:rPr>
      <w:rFonts w:eastAsiaTheme="majorEastAsia" w:cstheme="minorHAnsi"/>
      <w:color w:val="0022C1" w:themeColor="accent1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0D"/>
  </w:style>
  <w:style w:type="paragraph" w:styleId="Footer">
    <w:name w:val="footer"/>
    <w:basedOn w:val="Normal"/>
    <w:link w:val="Foot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0D"/>
  </w:style>
  <w:style w:type="table" w:styleId="TableGrid">
    <w:name w:val="Table Grid"/>
    <w:basedOn w:val="TableNormal"/>
    <w:uiPriority w:val="39"/>
    <w:rsid w:val="00F8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C59"/>
    <w:pPr>
      <w:spacing w:beforeLines="160" w:before="384" w:after="100" w:afterAutospacing="1"/>
      <w:contextualSpacing/>
    </w:pPr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6C59"/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C59"/>
    <w:rPr>
      <w:rFonts w:eastAsiaTheme="majorEastAsia" w:cstheme="minorHAnsi"/>
      <w:color w:val="000000" w:themeColor="text1"/>
    </w:rPr>
  </w:style>
  <w:style w:type="paragraph" w:styleId="NoSpacing">
    <w:name w:val="No Spacing"/>
    <w:uiPriority w:val="1"/>
    <w:qFormat/>
    <w:rsid w:val="000201CA"/>
    <w:rPr>
      <w:rFonts w:ascii="Calibri Light" w:hAnsi="Calibri Light" w:cs="Calibri Ligh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45DC9"/>
    <w:rPr>
      <w:i/>
      <w:iCs/>
      <w:color w:val="007C00" w:themeColor="accent6" w:themeShade="8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231B"/>
    <w:pPr>
      <w:widowControl w:val="0"/>
      <w:tabs>
        <w:tab w:val="left" w:pos="2367"/>
      </w:tabs>
      <w:autoSpaceDE w:val="0"/>
      <w:autoSpaceDN w:val="0"/>
      <w:spacing w:before="6" w:after="80"/>
    </w:pPr>
    <w:rPr>
      <w:rFonts w:ascii="Calibri" w:eastAsia="IBM Plex Sans" w:hAnsi="Calibri" w:cs="Calibri"/>
      <w:color w:val="262626" w:themeColor="text1" w:themeTint="D9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231B"/>
    <w:rPr>
      <w:rFonts w:ascii="Calibri" w:eastAsia="IBM Plex Sans" w:hAnsi="Calibri" w:cs="Calibri"/>
      <w:color w:val="262626" w:themeColor="text1" w:themeTint="D9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3D1"/>
    <w:pPr>
      <w:numPr>
        <w:numId w:val="3"/>
      </w:numPr>
      <w:spacing w:after="120"/>
      <w:ind w:left="408" w:hanging="357"/>
      <w:contextualSpacing/>
    </w:pPr>
    <w:rPr>
      <w:rFonts w:asciiTheme="majorHAnsi" w:hAnsiTheme="majorHAnsi" w:cstheme="majorHAns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BB6C59"/>
    <w:rPr>
      <w:spacing w:val="5"/>
    </w:rPr>
  </w:style>
  <w:style w:type="table" w:styleId="PlainTable4">
    <w:name w:val="Plain Table 4"/>
    <w:basedOn w:val="TableNormal"/>
    <w:uiPriority w:val="44"/>
    <w:rsid w:val="00001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21F6"/>
    <w:rPr>
      <w:rFonts w:asciiTheme="majorHAnsi" w:eastAsiaTheme="majorEastAsia" w:hAnsiTheme="majorHAnsi" w:cstheme="majorBidi"/>
      <w:b/>
      <w:bCs/>
      <w:color w:val="0432FF" w:themeColor="accent1"/>
    </w:rPr>
  </w:style>
  <w:style w:type="character" w:styleId="Hyperlink">
    <w:name w:val="Hyperlink"/>
    <w:basedOn w:val="DefaultParagraphFont"/>
    <w:uiPriority w:val="99"/>
    <w:unhideWhenUsed/>
    <w:rsid w:val="003C23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C59"/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93D70"/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3D70"/>
    <w:rPr>
      <w:rFonts w:eastAsiaTheme="majorEastAsia" w:cstheme="minorHAnsi"/>
      <w:color w:val="0022C1" w:themeColor="accent1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3D7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762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53EF2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CCF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CCF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804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1959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A91959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FE2C4A"/>
    <w:pPr>
      <w:widowControl/>
      <w:tabs>
        <w:tab w:val="clear" w:pos="2367"/>
      </w:tabs>
      <w:autoSpaceDE/>
      <w:autoSpaceDN/>
      <w:spacing w:before="180" w:after="180" w:line="240" w:lineRule="auto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FE2C4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E2C4A"/>
    <w:pPr>
      <w:wordWrap w:val="0"/>
      <w:spacing w:after="200" w:line="240" w:lineRule="auto"/>
    </w:pPr>
    <w:rPr>
      <w:rFonts w:ascii="Consolas" w:hAnsi="Consolas"/>
      <w:kern w:val="2"/>
      <w:szCs w:val="24"/>
      <w14:ligatures w14:val="standardContextual"/>
    </w:rPr>
  </w:style>
  <w:style w:type="character" w:customStyle="1" w:styleId="KeywordTok">
    <w:name w:val="KeywordTok"/>
    <w:basedOn w:val="VerbatimChar"/>
    <w:rsid w:val="00FE2C4A"/>
    <w:rPr>
      <w:rFonts w:ascii="Consolas" w:hAnsi="Consolas"/>
      <w:b/>
      <w:bCs w:val="0"/>
      <w:color w:val="007020"/>
      <w:sz w:val="22"/>
    </w:rPr>
  </w:style>
  <w:style w:type="character" w:customStyle="1" w:styleId="NormalTok">
    <w:name w:val="NormalTok"/>
    <w:basedOn w:val="VerbatimChar"/>
    <w:rsid w:val="00FE2C4A"/>
    <w:rPr>
      <w:rFonts w:ascii="Consolas" w:hAnsi="Consolas"/>
      <w:sz w:val="22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A09F0"/>
    <w:pPr>
      <w:widowControl/>
      <w:tabs>
        <w:tab w:val="clear" w:pos="2367"/>
      </w:tabs>
      <w:autoSpaceDE/>
      <w:autoSpaceDN/>
      <w:spacing w:before="100" w:after="100" w:line="240" w:lineRule="auto"/>
      <w:ind w:left="480" w:right="480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50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5476E3"/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4" Type="http://schemas.openxmlformats.org/officeDocument/2006/relationships/image" Target="media/image9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www.infopercept.com/case-study/" TargetMode="External"/><Relationship Id="rId1" Type="http://schemas.openxmlformats.org/officeDocument/2006/relationships/hyperlink" Target="https://www.infopercept.com/case-study/" TargetMode="External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\Downloads\Infopercept_word%20template_2023.dotx" TargetMode="External"/></Relationships>
</file>

<file path=word/theme/theme1.xml><?xml version="1.0" encoding="utf-8"?>
<a:theme xmlns:a="http://schemas.openxmlformats.org/drawingml/2006/main" name="ICPL Color 2023 ">
  <a:themeElements>
    <a:clrScheme name="ICPL 2023 color them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FF40FF"/>
      </a:accent2>
      <a:accent3>
        <a:srgbClr val="9437FF"/>
      </a:accent3>
      <a:accent4>
        <a:srgbClr val="FF2600"/>
      </a:accent4>
      <a:accent5>
        <a:srgbClr val="5B9BD5"/>
      </a:accent5>
      <a:accent6>
        <a:srgbClr val="00F9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CPL Color 2023 " id="{54413F72-8FB8-AA4B-91EC-88EF176207BD}" vid="{81984E0A-A19D-314C-AF60-459AC1266B9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D0771B865B439A212FE521AD0042" ma:contentTypeVersion="15" ma:contentTypeDescription="Create a new document." ma:contentTypeScope="" ma:versionID="29aad3ac850f788b023be9cb28892a47">
  <xsd:schema xmlns:xsd="http://www.w3.org/2001/XMLSchema" xmlns:xs="http://www.w3.org/2001/XMLSchema" xmlns:p="http://schemas.microsoft.com/office/2006/metadata/properties" xmlns:ns2="7a724cdd-9691-43e3-a920-294f706092fd" xmlns:ns3="ff466471-ec52-4031-9378-0673435d350f" targetNamespace="http://schemas.microsoft.com/office/2006/metadata/properties" ma:root="true" ma:fieldsID="354d60b81fed32e8ab0631d44fc31f1a" ns2:_="" ns3:_="">
    <xsd:import namespace="7a724cdd-9691-43e3-a920-294f706092fd"/>
    <xsd:import namespace="ff466471-ec52-4031-9378-0673435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4cdd-9691-43e3-a920-294f7060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c53d45-7689-40d2-944a-80c73e6c7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6471-ec52-4031-9378-0673435d350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0d7a26-667b-462a-af55-d3cf50b92e8f}" ma:internalName="TaxCatchAll" ma:showField="CatchAllData" ma:web="ff466471-ec52-4031-9378-0673435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724cdd-9691-43e3-a920-294f706092fd">
      <Terms xmlns="http://schemas.microsoft.com/office/infopath/2007/PartnerControls"/>
    </lcf76f155ced4ddcb4097134ff3c332f>
    <TaxCatchAll xmlns="ff466471-ec52-4031-9378-0673435d350f" xsi:nil="true"/>
  </documentManagement>
</p:properties>
</file>

<file path=customXml/itemProps1.xml><?xml version="1.0" encoding="utf-8"?>
<ds:datastoreItem xmlns:ds="http://schemas.openxmlformats.org/officeDocument/2006/customXml" ds:itemID="{AECBD789-0AD0-8942-9364-D6E95935CE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53175-80F1-4644-B667-127963AF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24cdd-9691-43e3-a920-294f706092fd"/>
    <ds:schemaRef ds:uri="ff466471-ec52-4031-9378-0673435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964DBA-DABB-4269-B0E3-DE8502736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74C29B-1A68-443F-882E-DBF83508DA4F}">
  <ds:schemaRefs>
    <ds:schemaRef ds:uri="http://schemas.microsoft.com/office/2006/metadata/properties"/>
    <ds:schemaRef ds:uri="http://schemas.microsoft.com/office/infopath/2007/PartnerControls"/>
    <ds:schemaRef ds:uri="7a724cdd-9691-43e3-a920-294f706092fd"/>
    <ds:schemaRef ds:uri="ff466471-ec52-4031-9378-0673435d3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Infopercept_word template_2023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Vansjalia</dc:creator>
  <cp:keywords/>
  <dc:description/>
  <cp:lastModifiedBy>Asma Mansuri</cp:lastModifiedBy>
  <cp:revision>3</cp:revision>
  <cp:lastPrinted>2024-05-16T12:28:00Z</cp:lastPrinted>
  <dcterms:created xsi:type="dcterms:W3CDTF">2024-11-29T12:20:00Z</dcterms:created>
  <dcterms:modified xsi:type="dcterms:W3CDTF">2024-11-29T12:29:00Z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0x010100669FD0771B865B439A212FE521AD0042</vt:lpwstr>
  </property>
  <property fmtid="{D5CDD505-2E9C-101B-9397-08002B2CF9AE}" pid="3" name="MediaServiceImageTags">
    <vt:lpwstr/>
  </property>
</Properties>
</file>